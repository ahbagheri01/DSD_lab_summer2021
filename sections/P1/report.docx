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77" w:rsidRPr="00A05AF2" w:rsidRDefault="00042B73" w:rsidP="00042B73">
      <w:pPr>
        <w:jc w:val="center"/>
        <w:rPr>
          <w:b/>
          <w:bCs/>
          <w:sz w:val="36"/>
          <w:szCs w:val="36"/>
          <w:rtl/>
          <w:lang w:bidi="fa-IR"/>
        </w:rPr>
      </w:pPr>
      <w:r w:rsidRPr="00A05AF2">
        <w:rPr>
          <w:rFonts w:hint="cs"/>
          <w:b/>
          <w:bCs/>
          <w:sz w:val="36"/>
          <w:szCs w:val="36"/>
          <w:rtl/>
          <w:lang w:bidi="fa-IR"/>
        </w:rPr>
        <w:t>گزارش آزمایش</w:t>
      </w:r>
      <w:r w:rsidR="00003777" w:rsidRPr="00A05AF2">
        <w:rPr>
          <w:rFonts w:hint="cs"/>
          <w:b/>
          <w:bCs/>
          <w:sz w:val="36"/>
          <w:szCs w:val="36"/>
          <w:rtl/>
          <w:lang w:bidi="fa-IR"/>
        </w:rPr>
        <w:t xml:space="preserve"> طراحی سیستم های دیجیتال</w:t>
      </w:r>
    </w:p>
    <w:p w:rsidR="00042B73" w:rsidRDefault="00042B73" w:rsidP="00003777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آزمایش اول:</w:t>
      </w:r>
    </w:p>
    <w:p w:rsidR="00042B73" w:rsidRDefault="00042B73" w:rsidP="00003777">
      <w:pPr>
        <w:jc w:val="center"/>
        <w:rPr>
          <w:b/>
          <w:bCs/>
          <w:sz w:val="36"/>
          <w:szCs w:val="36"/>
          <w:rtl/>
          <w:lang w:bidi="fa-IR"/>
        </w:rPr>
      </w:pPr>
      <w:r w:rsidRPr="008649AC">
        <w:rPr>
          <w:rFonts w:hint="cs"/>
          <w:b/>
          <w:bCs/>
          <w:sz w:val="36"/>
          <w:szCs w:val="36"/>
          <w:rtl/>
          <w:lang w:bidi="fa-IR"/>
        </w:rPr>
        <w:t>طراحی مدار ترکیبی با امکانات شماتیک</w:t>
      </w:r>
    </w:p>
    <w:p w:rsidR="008649AC" w:rsidRPr="008649AC" w:rsidRDefault="008649AC" w:rsidP="00003777">
      <w:pPr>
        <w:jc w:val="center"/>
        <w:rPr>
          <w:b/>
          <w:bCs/>
          <w:sz w:val="36"/>
          <w:szCs w:val="36"/>
          <w:rtl/>
          <w:lang w:bidi="fa-IR"/>
        </w:rPr>
      </w:pPr>
      <w:r w:rsidRPr="00DE50E9">
        <w:rPr>
          <w:rFonts w:hint="cs"/>
          <w:sz w:val="36"/>
          <w:szCs w:val="36"/>
          <w:rtl/>
          <w:lang w:bidi="fa-IR"/>
        </w:rPr>
        <w:t>نگارش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: </w:t>
      </w:r>
    </w:p>
    <w:p w:rsidR="00003777" w:rsidRPr="008649AC" w:rsidRDefault="00003777" w:rsidP="00003777">
      <w:pPr>
        <w:jc w:val="center"/>
        <w:rPr>
          <w:rFonts w:hint="cs"/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>سید ابوالفضل رحیمی</w:t>
      </w:r>
      <w:r w:rsidRPr="008649AC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8649AC">
        <w:rPr>
          <w:b/>
          <w:bCs/>
          <w:sz w:val="28"/>
          <w:szCs w:val="28"/>
          <w:rtl/>
          <w:lang w:bidi="fa-IR"/>
        </w:rPr>
        <w:t>۹۷۱۰۵۹۴۱</w:t>
      </w:r>
    </w:p>
    <w:p w:rsidR="00B458C6" w:rsidRDefault="00B458C6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8649AC">
        <w:rPr>
          <w:rFonts w:hint="cs"/>
          <w:b/>
          <w:bCs/>
          <w:sz w:val="28"/>
          <w:szCs w:val="28"/>
          <w:rtl/>
          <w:lang w:bidi="fa-IR"/>
        </w:rPr>
        <w:t>امیرحسین باقری ۹۸۱۰۵۶۲۱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استاد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:</w:t>
      </w:r>
    </w:p>
    <w:p w:rsid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دکتر علیرضا اجلالی </w:t>
      </w:r>
    </w:p>
    <w:p w:rsidR="00DE50E9" w:rsidRDefault="00DE50E9" w:rsidP="00B458C6">
      <w:pPr>
        <w:jc w:val="center"/>
        <w:rPr>
          <w:sz w:val="28"/>
          <w:szCs w:val="28"/>
          <w:rtl/>
          <w:lang w:bidi="fa-IR"/>
        </w:rPr>
      </w:pPr>
      <w:r w:rsidRPr="00DE50E9">
        <w:rPr>
          <w:rFonts w:hint="cs"/>
          <w:sz w:val="28"/>
          <w:szCs w:val="28"/>
          <w:rtl/>
          <w:lang w:bidi="fa-IR"/>
        </w:rPr>
        <w:t>دستیار آموزشی :</w:t>
      </w:r>
    </w:p>
    <w:p w:rsidR="00DE50E9" w:rsidRPr="00DE50E9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آ</w:t>
      </w:r>
      <w:r w:rsidRPr="00DE50E9">
        <w:rPr>
          <w:rFonts w:hint="cs"/>
          <w:b/>
          <w:bCs/>
          <w:sz w:val="28"/>
          <w:szCs w:val="28"/>
          <w:rtl/>
          <w:lang w:bidi="fa-IR"/>
        </w:rPr>
        <w:t>قای روزبه سیادت زاده</w:t>
      </w:r>
    </w:p>
    <w:p w:rsidR="00DE50E9" w:rsidRPr="008649AC" w:rsidRDefault="00DE50E9" w:rsidP="00B458C6">
      <w:pPr>
        <w:jc w:val="center"/>
        <w:rPr>
          <w:b/>
          <w:bCs/>
          <w:sz w:val="28"/>
          <w:szCs w:val="28"/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B458C6">
      <w:pPr>
        <w:pStyle w:val="Heading1"/>
        <w:rPr>
          <w:rtl/>
          <w:lang w:bidi="fa-IR"/>
        </w:rPr>
      </w:pPr>
    </w:p>
    <w:p w:rsidR="00DE50E9" w:rsidRDefault="00DE50E9" w:rsidP="00DE50E9">
      <w:pPr>
        <w:pStyle w:val="Heading1"/>
        <w:ind w:firstLine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B458C6" w:rsidRDefault="00B458C6" w:rsidP="00B458C6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مقدمه </w:t>
      </w:r>
    </w:p>
    <w:p w:rsidR="00042B73" w:rsidRDefault="00042B73" w:rsidP="00042B73">
      <w:pPr>
        <w:rPr>
          <w:rtl/>
          <w:lang w:bidi="fa-IR"/>
        </w:rPr>
      </w:pPr>
      <w:r>
        <w:rPr>
          <w:rFonts w:hint="cs"/>
          <w:rtl/>
          <w:lang w:bidi="fa-IR"/>
        </w:rPr>
        <w:t>در این آزمایش به طراحی ۲ ماژول</w:t>
      </w:r>
      <w:r w:rsidR="00DE50E9">
        <w:rPr>
          <w:rFonts w:hint="cs"/>
          <w:rtl/>
          <w:lang w:bidi="fa-IR"/>
        </w:rPr>
        <w:t xml:space="preserve"> ترکیبی(مستقل از کلاک) </w:t>
      </w:r>
      <w:r>
        <w:rPr>
          <w:rFonts w:hint="cs"/>
          <w:rtl/>
          <w:lang w:bidi="fa-IR"/>
        </w:rPr>
        <w:t xml:space="preserve"> می‌پردازیم که باید بتوانند بخش پذیری یک عدد ۴ رقمی بر ۳ و ۱۱ را با یک سیگنال خروجی تعیین کنند به طوری که اگر عدد ۴ رقمی بر ۳ بخش پذیر بود ماژول مربوطه سیگنال خروجی اش یک شود و در غیر این صورت صفر و همین روال نیز برای ماژول مرتبط با بخش پذیری برا عدد ۱۱ نیز برقرار است.</w:t>
      </w:r>
    </w:p>
    <w:p w:rsidR="00DE50E9" w:rsidRDefault="00DE50E9" w:rsidP="00042B7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ورودی ماژول ها ۴ عدد ۴ بیتی هستند که نمایانگر نمایش </w:t>
      </w:r>
      <w:r>
        <w:rPr>
          <w:lang w:bidi="fa-IR"/>
        </w:rPr>
        <w:t>BCD</w:t>
      </w:r>
      <w:r>
        <w:rPr>
          <w:rFonts w:hint="cs"/>
          <w:rtl/>
          <w:lang w:bidi="fa-IR"/>
        </w:rPr>
        <w:t xml:space="preserve"> متناظر با عدد ۴ رقمی در مبنای ۱۰ است بدان صورت که هر ۴ رقم نمایانگر یک رقم صفر تا تا ۹ است.</w:t>
      </w:r>
    </w:p>
    <w:p w:rsidR="00DE50E9" w:rsidRDefault="00DE50E9" w:rsidP="00DE50E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ابزار پیاده سازی مدار</w:t>
      </w:r>
    </w:p>
    <w:p w:rsidR="00DE50E9" w:rsidRPr="00DE50E9" w:rsidRDefault="00DE50E9" w:rsidP="00DE50E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مدار به کمک ابزار کوارتوس کشیده شده اند و همچنین از کد های </w:t>
      </w:r>
      <w:proofErr w:type="spellStart"/>
      <w:r>
        <w:rPr>
          <w:lang w:bidi="fa-IR"/>
        </w:rPr>
        <w:t>vhdl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Verilog </w:t>
      </w:r>
      <w:r>
        <w:rPr>
          <w:rFonts w:hint="cs"/>
          <w:rtl/>
          <w:lang w:bidi="fa-IR"/>
        </w:rPr>
        <w:t xml:space="preserve"> نیز </w:t>
      </w:r>
      <w:r w:rsidRPr="00DE50E9">
        <w:rPr>
          <w:rFonts w:hint="cs"/>
          <w:u w:val="single"/>
          <w:rtl/>
          <w:lang w:bidi="fa-IR"/>
        </w:rPr>
        <w:t>استفاده نشده است.</w:t>
      </w:r>
    </w:p>
    <w:p w:rsidR="00DE50E9" w:rsidRDefault="00DE50E9" w:rsidP="00DE50E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شرح کار کلی مدار</w:t>
      </w:r>
    </w:p>
    <w:p w:rsidR="002C1F82" w:rsidRDefault="00DE50E9" w:rsidP="00DE50E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بخش اول یک ماژول برای تشخیص بخش پذیری بر عدد ۳ را طراحی می‌کنیم به صورتی که ابتدا باقی مانده هر رقم بر ۳ را بدست آورده(یک ماژول کمکی اضافه) سپس آن</w:t>
      </w:r>
      <w:r w:rsidR="002C1F82">
        <w:rPr>
          <w:rFonts w:hint="cs"/>
          <w:rtl/>
          <w:lang w:bidi="fa-IR"/>
        </w:rPr>
        <w:t>ها را با</w:t>
      </w:r>
      <w:r>
        <w:rPr>
          <w:rFonts w:hint="cs"/>
          <w:rtl/>
          <w:lang w:bidi="fa-IR"/>
        </w:rPr>
        <w:t xml:space="preserve"> هم جمع می‌کنیم که حاصل یک عدد بین صفر تا ۸ است سپس با استفاده از</w:t>
      </w:r>
      <w:r w:rsidR="002C1F82">
        <w:rPr>
          <w:rFonts w:hint="cs"/>
          <w:rtl/>
          <w:lang w:bidi="fa-IR"/>
        </w:rPr>
        <w:t xml:space="preserve"> همان ماژول کمکی اگر باقی مانده صفر بود سیگنال یک و اگر غیر صفر بود سیگنال صفر را خروجی می‌دهیم.</w:t>
      </w:r>
    </w:p>
    <w:p w:rsidR="00A05AF2" w:rsidRDefault="002C1F82" w:rsidP="00A05AF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بخش دوم ابتدا ارقام زوج را با هم و ارقام فرد را با یکدیگر جمع می‌کنیم.</w:t>
      </w:r>
      <w:r w:rsidR="00DE50E9">
        <w:rPr>
          <w:rFonts w:hint="cs"/>
          <w:rtl/>
          <w:lang w:bidi="fa-IR"/>
        </w:rPr>
        <w:t xml:space="preserve"> </w:t>
      </w:r>
      <w:r w:rsidR="00A05AF2">
        <w:rPr>
          <w:rFonts w:hint="cs"/>
          <w:rtl/>
          <w:lang w:bidi="fa-IR"/>
        </w:rPr>
        <w:t xml:space="preserve"> سپس آنها را از یکدیگر کم می‌کنیم. حاصل یک عدد بین ۱۸- و ۱۸ می‌باشد که تنها ۳ عدد ۱۱ و ۰ و ۱۱- بر ۱۱ بخش پذیر می‌باشند بنابراین با استفاده از </w:t>
      </w:r>
      <w:r w:rsidR="00A05AF2">
        <w:rPr>
          <w:lang w:bidi="fa-IR"/>
        </w:rPr>
        <w:t>SOP</w:t>
      </w:r>
      <w:r w:rsidR="00A05AF2">
        <w:rPr>
          <w:rFonts w:hint="cs"/>
          <w:rtl/>
          <w:lang w:bidi="fa-IR"/>
        </w:rPr>
        <w:t xml:space="preserve"> سیگنال خروجی را می‌سازیم.</w:t>
      </w:r>
    </w:p>
    <w:p w:rsidR="005235B4" w:rsidRDefault="00A05AF2" w:rsidP="00AF706E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اول بخش پذیری بر ۳ </w:t>
      </w:r>
    </w:p>
    <w:p w:rsidR="00AF706E" w:rsidRDefault="00AF706E" w:rsidP="00AF706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بخش همانطور که شرح داده شد نیازمند طراحی یک ماژول کمکی می‌باشیم که بتواند باقی مانده هر رقم را بر ۳ حساب کند. </w:t>
      </w:r>
    </w:p>
    <w:p w:rsidR="00AF706E" w:rsidRDefault="00AF706E" w:rsidP="00AF706E">
      <w:pPr>
        <w:pStyle w:val="Heading2"/>
        <w:rPr>
          <w:rtl/>
          <w:lang w:bidi="fa-IR"/>
        </w:rPr>
      </w:pPr>
      <w:r w:rsidRPr="00AF706E">
        <w:rPr>
          <w:rFonts w:hint="cs"/>
          <w:rtl/>
          <w:lang w:bidi="fa-IR"/>
        </w:rPr>
        <w:t>مدار ماژول کمکی که باقی مانده تقسیم هر رقم بر ۳ را محاسبه می‌کند.</w:t>
      </w:r>
    </w:p>
    <w:p w:rsidR="00AF706E" w:rsidRDefault="0073398A" w:rsidP="00AF706E">
      <w:pPr>
        <w:rPr>
          <w:lang w:bidi="fa-IR"/>
        </w:rPr>
      </w:pPr>
      <w:r>
        <w:rPr>
          <w:rFonts w:hint="cs"/>
          <w:rtl/>
          <w:lang w:bidi="fa-IR"/>
        </w:rPr>
        <w:t xml:space="preserve">این ماژول یک ۴ بیت ورودی به عنوان رقم ورودی می‌گیرد و ۲ بیت خروجی برای اعداد ۰ و ۱ و۲ را دارا می‌باشد. از بین ارقام صفر تا ۹ اعداد ۱و۴و۷ بر ۳ باقی مانده یک دارند و اعداد ۲و۵و۸ باقی مانده ۲ و ارقام ۰ و ۳و۶و۹ باقی مانده صفر دارند که با تشکیل جدول کارنو می‌توان عبارت </w:t>
      </w:r>
      <w:r>
        <w:rPr>
          <w:lang w:bidi="fa-IR"/>
        </w:rPr>
        <w:t>SOP</w:t>
      </w:r>
      <w:r>
        <w:rPr>
          <w:rFonts w:hint="cs"/>
          <w:rtl/>
          <w:lang w:bidi="fa-IR"/>
        </w:rPr>
        <w:t xml:space="preserve"> مربوط به هر کدام را بدست آورد. </w:t>
      </w:r>
    </w:p>
    <w:p w:rsidR="0031717B" w:rsidRDefault="0073398A" w:rsidP="0031717B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ماژول </w:t>
      </w:r>
      <w:r>
        <w:rPr>
          <w:lang w:bidi="fa-IR"/>
        </w:rPr>
        <w:t>mode3_digit</w:t>
      </w:r>
      <w:r>
        <w:rPr>
          <w:rFonts w:hint="cs"/>
          <w:rtl/>
          <w:lang w:bidi="fa-IR"/>
        </w:rPr>
        <w:t xml:space="preserve"> در پروژه به شرح زیر است که در تصویر آمده است.</w:t>
      </w:r>
    </w:p>
    <w:tbl>
      <w:tblPr>
        <w:tblStyle w:val="TableGrid"/>
        <w:tblpPr w:leftFromText="180" w:rightFromText="180" w:vertAnchor="text" w:tblpY="1"/>
        <w:tblOverlap w:val="never"/>
        <w:bidiVisual/>
        <w:tblW w:w="2512" w:type="dxa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</w:tblGrid>
      <w:tr w:rsidR="0073398A" w:rsidTr="0031717B">
        <w:trPr>
          <w:trHeight w:val="349"/>
        </w:trPr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73398A" w:rsidRPr="0031717B" w:rsidRDefault="00D560C3" w:rsidP="0031717B">
            <w:pPr>
              <w:ind w:firstLine="0"/>
              <w:rPr>
                <w:rFonts w:hint="cs"/>
                <w:color w:val="5B9BD5" w:themeColor="accent1"/>
                <w:highlight w:val="cyan"/>
                <w:rtl/>
                <w:lang w:bidi="fa-IR"/>
              </w:rPr>
            </w:pPr>
            <w:r w:rsidRPr="0031717B">
              <w:rPr>
                <w:color w:val="5B9BD5" w:themeColor="accent1"/>
                <w:highlight w:val="cyan"/>
                <w:lang w:bidi="fa-IR"/>
              </w:rPr>
              <w:t>x</w:t>
            </w:r>
          </w:p>
        </w:tc>
        <w:tc>
          <w:tcPr>
            <w:tcW w:w="628" w:type="dxa"/>
          </w:tcPr>
          <w:p w:rsidR="0073398A" w:rsidRPr="0031717B" w:rsidRDefault="00D560C3" w:rsidP="0031717B">
            <w:pPr>
              <w:ind w:firstLine="0"/>
              <w:rPr>
                <w:rFonts w:hint="cs"/>
                <w:color w:val="5B9BD5" w:themeColor="accent1"/>
                <w:highlight w:val="cyan"/>
                <w:rtl/>
                <w:lang w:bidi="fa-IR"/>
              </w:rPr>
            </w:pPr>
            <w:r w:rsidRPr="0031717B">
              <w:rPr>
                <w:color w:val="5B9BD5" w:themeColor="accent1"/>
                <w:highlight w:val="cyan"/>
                <w:lang w:bidi="fa-IR"/>
              </w:rPr>
              <w:t>1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73398A" w:rsidTr="0031717B">
        <w:trPr>
          <w:trHeight w:val="362"/>
        </w:trPr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color w:val="FFC000"/>
                <w:highlight w:val="darkMagenta"/>
                <w:lang w:bidi="fa-IR"/>
              </w:rPr>
              <w:t>1</w:t>
            </w:r>
          </w:p>
        </w:tc>
      </w:tr>
      <w:tr w:rsidR="0073398A" w:rsidTr="0031717B">
        <w:trPr>
          <w:trHeight w:val="349"/>
        </w:trPr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73398A" w:rsidRPr="00D560C3" w:rsidRDefault="00D560C3" w:rsidP="0031717B">
            <w:pPr>
              <w:ind w:firstLine="0"/>
              <w:rPr>
                <w:rFonts w:hint="cs"/>
                <w:color w:val="FF0000"/>
                <w:highlight w:val="yellow"/>
                <w:rtl/>
                <w:lang w:bidi="fa-IR"/>
              </w:rPr>
            </w:pPr>
            <w:r w:rsidRPr="00D560C3">
              <w:rPr>
                <w:color w:val="FF0000"/>
                <w:highlight w:val="yellow"/>
                <w:lang w:bidi="fa-IR"/>
              </w:rPr>
              <w:t>x</w:t>
            </w:r>
          </w:p>
        </w:tc>
        <w:tc>
          <w:tcPr>
            <w:tcW w:w="628" w:type="dxa"/>
          </w:tcPr>
          <w:p w:rsidR="0073398A" w:rsidRPr="00D560C3" w:rsidRDefault="00D560C3" w:rsidP="0031717B">
            <w:pPr>
              <w:ind w:firstLine="0"/>
              <w:rPr>
                <w:rFonts w:hint="cs"/>
                <w:color w:val="FF0000"/>
                <w:highlight w:val="yellow"/>
                <w:rtl/>
                <w:lang w:bidi="fa-IR"/>
              </w:rPr>
            </w:pPr>
            <w:r w:rsidRPr="00D560C3">
              <w:rPr>
                <w:color w:val="FF0000"/>
                <w:highlight w:val="yellow"/>
                <w:lang w:bidi="fa-IR"/>
              </w:rPr>
              <w:t>1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73398A" w:rsidTr="0031717B">
        <w:trPr>
          <w:trHeight w:val="362"/>
        </w:trPr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73398A" w:rsidRDefault="00D560C3" w:rsidP="0031717B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</w:tbl>
    <w:p w:rsidR="0073398A" w:rsidRDefault="0031717B" w:rsidP="0073398A">
      <w:pPr>
        <w:rPr>
          <w:lang w:bidi="fa-IR"/>
        </w:rPr>
      </w:pPr>
      <w:r>
        <w:rPr>
          <w:lang w:bidi="fa-IR"/>
        </w:rPr>
        <w:t>Out0 = in1&amp;in1`&amp;in2`&amp;in3` + in0&amp;in1&amp;in2 + in</w:t>
      </w:r>
      <w:r>
        <w:rPr>
          <w:lang w:bidi="fa-IR"/>
        </w:rPr>
        <w:t>0`&amp;in1`&amp;in2</w:t>
      </w:r>
    </w:p>
    <w:p w:rsidR="0031717B" w:rsidRDefault="0031717B" w:rsidP="0073398A">
      <w:pPr>
        <w:rPr>
          <w:lang w:bidi="fa-IR"/>
        </w:rPr>
      </w:pPr>
    </w:p>
    <w:p w:rsidR="0031717B" w:rsidRDefault="0031717B" w:rsidP="0073398A">
      <w:pPr>
        <w:rPr>
          <w:lang w:bidi="fa-IR"/>
        </w:rPr>
      </w:pPr>
    </w:p>
    <w:p w:rsidR="0031717B" w:rsidRDefault="0031717B" w:rsidP="0031717B">
      <w:pPr>
        <w:rPr>
          <w:rFonts w:hint="cs"/>
          <w:rtl/>
          <w:lang w:bidi="fa-IR"/>
        </w:rPr>
      </w:pPr>
    </w:p>
    <w:tbl>
      <w:tblPr>
        <w:tblStyle w:val="TableGrid"/>
        <w:tblpPr w:leftFromText="180" w:rightFromText="180" w:vertAnchor="text" w:tblpY="1"/>
        <w:tblOverlap w:val="never"/>
        <w:bidiVisual/>
        <w:tblW w:w="2512" w:type="dxa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</w:tblGrid>
      <w:tr w:rsidR="0031717B" w:rsidTr="002A2897">
        <w:trPr>
          <w:trHeight w:val="349"/>
        </w:trPr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color w:val="FF0000"/>
                <w:highlight w:val="yellow"/>
                <w:rtl/>
                <w:lang w:bidi="fa-IR"/>
              </w:rPr>
            </w:pPr>
            <w:r w:rsidRPr="0031717B">
              <w:rPr>
                <w:color w:val="FF0000"/>
                <w:highlight w:val="yellow"/>
                <w:lang w:bidi="fa-IR"/>
              </w:rPr>
              <w:t>1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color w:val="FF0000"/>
                <w:highlight w:val="yellow"/>
                <w:rtl/>
                <w:lang w:bidi="fa-IR"/>
              </w:rPr>
            </w:pPr>
            <w:r w:rsidRPr="0031717B">
              <w:rPr>
                <w:color w:val="FF0000"/>
                <w:highlight w:val="yellow"/>
                <w:lang w:bidi="fa-IR"/>
              </w:rPr>
              <w:t>x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lang w:bidi="fa-IR"/>
              </w:rPr>
            </w:pPr>
            <w:r w:rsidRPr="0031717B">
              <w:rPr>
                <w:lang w:bidi="fa-IR"/>
              </w:rPr>
              <w:t>0</w:t>
            </w:r>
          </w:p>
        </w:tc>
      </w:tr>
      <w:tr w:rsidR="0031717B" w:rsidTr="002A2897">
        <w:trPr>
          <w:trHeight w:val="362"/>
        </w:trPr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31717B" w:rsidRPr="00235739" w:rsidRDefault="0031717B" w:rsidP="002A2897">
            <w:pPr>
              <w:ind w:firstLine="0"/>
              <w:rPr>
                <w:rFonts w:hint="cs"/>
                <w:color w:val="00B050"/>
                <w:highlight w:val="lightGray"/>
                <w:rtl/>
                <w:lang w:bidi="fa-IR"/>
              </w:rPr>
            </w:pPr>
            <w:r w:rsidRPr="00235739">
              <w:rPr>
                <w:color w:val="00B050"/>
                <w:highlight w:val="lightGray"/>
                <w:lang w:bidi="fa-IR"/>
              </w:rPr>
              <w:t>x</w:t>
            </w:r>
          </w:p>
        </w:tc>
        <w:tc>
          <w:tcPr>
            <w:tcW w:w="628" w:type="dxa"/>
          </w:tcPr>
          <w:p w:rsidR="0031717B" w:rsidRPr="00235739" w:rsidRDefault="0031717B" w:rsidP="002A2897">
            <w:pPr>
              <w:ind w:firstLine="0"/>
              <w:rPr>
                <w:rFonts w:hint="cs"/>
                <w:color w:val="00B050"/>
                <w:highlight w:val="lightGray"/>
                <w:rtl/>
                <w:lang w:bidi="fa-IR"/>
              </w:rPr>
            </w:pPr>
            <w:r w:rsidRPr="00235739">
              <w:rPr>
                <w:color w:val="00B050"/>
                <w:highlight w:val="lightGray"/>
                <w:lang w:bidi="fa-IR"/>
              </w:rPr>
              <w:t>1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0</w:t>
            </w:r>
          </w:p>
        </w:tc>
      </w:tr>
      <w:tr w:rsidR="0031717B" w:rsidTr="00235739">
        <w:trPr>
          <w:trHeight w:val="431"/>
        </w:trPr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0</w:t>
            </w:r>
          </w:p>
        </w:tc>
      </w:tr>
      <w:tr w:rsidR="0031717B" w:rsidTr="002A2897">
        <w:trPr>
          <w:trHeight w:val="362"/>
        </w:trPr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235739">
              <w:rPr>
                <w:color w:val="7030A0"/>
                <w:highlight w:val="darkCyan"/>
                <w:lang w:bidi="fa-IR"/>
              </w:rPr>
              <w:t>x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x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31717B">
              <w:rPr>
                <w:lang w:bidi="fa-IR"/>
              </w:rPr>
              <w:t>0</w:t>
            </w:r>
          </w:p>
        </w:tc>
        <w:tc>
          <w:tcPr>
            <w:tcW w:w="628" w:type="dxa"/>
          </w:tcPr>
          <w:p w:rsidR="0031717B" w:rsidRPr="0031717B" w:rsidRDefault="0031717B" w:rsidP="002A2897">
            <w:pPr>
              <w:ind w:firstLine="0"/>
              <w:rPr>
                <w:rFonts w:hint="cs"/>
                <w:rtl/>
                <w:lang w:bidi="fa-IR"/>
              </w:rPr>
            </w:pPr>
            <w:r w:rsidRPr="00235739">
              <w:rPr>
                <w:color w:val="7030A0"/>
                <w:highlight w:val="darkCyan"/>
                <w:lang w:bidi="fa-IR"/>
              </w:rPr>
              <w:t>1</w:t>
            </w:r>
          </w:p>
        </w:tc>
      </w:tr>
    </w:tbl>
    <w:p w:rsidR="0031717B" w:rsidRDefault="0031717B" w:rsidP="00A63857">
      <w:pPr>
        <w:rPr>
          <w:lang w:bidi="fa-IR"/>
        </w:rPr>
      </w:pPr>
      <w:r>
        <w:rPr>
          <w:lang w:bidi="fa-IR"/>
        </w:rPr>
        <w:t>Out</w:t>
      </w:r>
      <w:r>
        <w:rPr>
          <w:lang w:bidi="fa-IR"/>
        </w:rPr>
        <w:t>1</w:t>
      </w:r>
      <w:r>
        <w:rPr>
          <w:lang w:bidi="fa-IR"/>
        </w:rPr>
        <w:t xml:space="preserve"> = in1&amp;in2`&amp;in</w:t>
      </w:r>
      <w:r w:rsidR="00A63857">
        <w:rPr>
          <w:lang w:bidi="fa-IR"/>
        </w:rPr>
        <w:t>0</w:t>
      </w:r>
      <w:r>
        <w:rPr>
          <w:lang w:bidi="fa-IR"/>
        </w:rPr>
        <w:t>` + in0&amp;in1</w:t>
      </w:r>
      <w:r w:rsidR="00A63857">
        <w:rPr>
          <w:lang w:bidi="fa-IR"/>
        </w:rPr>
        <w:t>`</w:t>
      </w:r>
      <w:r>
        <w:rPr>
          <w:lang w:bidi="fa-IR"/>
        </w:rPr>
        <w:t>&amp;in2 + in0`&amp;in1`&amp;in</w:t>
      </w:r>
      <w:r w:rsidR="00A63857">
        <w:rPr>
          <w:lang w:bidi="fa-IR"/>
        </w:rPr>
        <w:t>3</w:t>
      </w:r>
    </w:p>
    <w:p w:rsidR="0031717B" w:rsidRDefault="0031717B" w:rsidP="0031717B">
      <w:pPr>
        <w:rPr>
          <w:rFonts w:hint="cs"/>
          <w:rtl/>
          <w:lang w:bidi="fa-IR"/>
        </w:rPr>
      </w:pPr>
    </w:p>
    <w:p w:rsidR="0031717B" w:rsidRDefault="0031717B" w:rsidP="0073398A">
      <w:pPr>
        <w:rPr>
          <w:rFonts w:hint="cs"/>
          <w:rtl/>
          <w:lang w:bidi="fa-IR"/>
        </w:rPr>
      </w:pPr>
    </w:p>
    <w:p w:rsidR="0073398A" w:rsidRDefault="0073398A" w:rsidP="00AF706E">
      <w:pPr>
        <w:rPr>
          <w:rFonts w:hint="cs"/>
          <w:lang w:bidi="fa-IR"/>
        </w:rPr>
      </w:pPr>
      <w:r w:rsidRPr="0073398A">
        <w:rPr>
          <w:rtl/>
          <w:lang w:bidi="fa-IR"/>
        </w:rPr>
        <w:drawing>
          <wp:inline distT="0" distB="0" distL="0" distR="0" wp14:anchorId="72DD0C95" wp14:editId="70F1FD9A">
            <wp:extent cx="5943600" cy="267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A" w:rsidRPr="00AF706E" w:rsidRDefault="0073398A" w:rsidP="00AF706E">
      <w:pPr>
        <w:rPr>
          <w:rtl/>
          <w:lang w:bidi="fa-IR"/>
        </w:rPr>
      </w:pPr>
    </w:p>
    <w:p w:rsidR="00AF706E" w:rsidRDefault="00713D09" w:rsidP="00AF706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به کمک این ماژول و به کمک </w:t>
      </w:r>
      <w:proofErr w:type="spellStart"/>
      <w:r>
        <w:rPr>
          <w:lang w:bidi="fa-IR"/>
        </w:rPr>
        <w:t>fulladder</w:t>
      </w:r>
      <w:proofErr w:type="spellEnd"/>
      <w:r>
        <w:rPr>
          <w:rFonts w:hint="cs"/>
          <w:rtl/>
          <w:lang w:bidi="fa-IR"/>
        </w:rPr>
        <w:t xml:space="preserve"> مدار اصلی را طراحی می‌کنیم.</w:t>
      </w:r>
    </w:p>
    <w:p w:rsidR="00497CDB" w:rsidRDefault="00713D09" w:rsidP="00497CDB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مدارات </w:t>
      </w:r>
      <w:r>
        <w:rPr>
          <w:lang w:bidi="fa-IR"/>
        </w:rPr>
        <w:t xml:space="preserve">HA , FA , </w:t>
      </w:r>
      <w:proofErr w:type="spellStart"/>
      <w:r>
        <w:rPr>
          <w:lang w:bidi="fa-IR"/>
        </w:rPr>
        <w:t>nbitFA</w:t>
      </w:r>
      <w:proofErr w:type="spellEnd"/>
    </w:p>
    <w:p w:rsidR="00713D09" w:rsidRDefault="00497CDB" w:rsidP="00497CDB">
      <w:pPr>
        <w:pStyle w:val="NoSpacing"/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47A985" wp14:editId="253F12C8">
                <wp:simplePos x="0" y="0"/>
                <wp:positionH relativeFrom="column">
                  <wp:posOffset>2787650</wp:posOffset>
                </wp:positionH>
                <wp:positionV relativeFrom="paragraph">
                  <wp:posOffset>1482090</wp:posOffset>
                </wp:positionV>
                <wp:extent cx="3686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7CDB" w:rsidRPr="00C35F9B" w:rsidRDefault="00497CDB" w:rsidP="00497CDB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FF6C62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7A9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9.5pt;margin-top:116.7pt;width:290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" stroked="f">
                <v:textbox style="mso-fit-shape-to-text:t" inset="0,0,0,0">
                  <w:txbxContent>
                    <w:p w:rsidR="00497CDB" w:rsidRPr="00C35F9B" w:rsidRDefault="00497CDB" w:rsidP="00497CDB">
                      <w:pPr>
                        <w:pStyle w:val="Caption"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FF6C62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FA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97CDB">
        <w:rPr>
          <w:rtl/>
          <w:lang w:bidi="fa-IR"/>
        </w:rPr>
        <w:drawing>
          <wp:anchor distT="0" distB="0" distL="114300" distR="114300" simplePos="0" relativeHeight="251659264" behindDoc="1" locked="0" layoutInCell="1" allowOverlap="1" wp14:anchorId="7FC056B9" wp14:editId="10CBEFC5">
            <wp:simplePos x="0" y="0"/>
            <wp:positionH relativeFrom="column">
              <wp:posOffset>2787650</wp:posOffset>
            </wp:positionH>
            <wp:positionV relativeFrom="paragraph">
              <wp:posOffset>358140</wp:posOffset>
            </wp:positionV>
            <wp:extent cx="3686810" cy="1066800"/>
            <wp:effectExtent l="0" t="0" r="8890" b="0"/>
            <wp:wrapTight wrapText="bothSides">
              <wp:wrapPolygon edited="0">
                <wp:start x="0" y="0"/>
                <wp:lineTo x="0" y="21214"/>
                <wp:lineTo x="21540" y="2121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A1614" wp14:editId="4FEE0256">
                <wp:simplePos x="0" y="0"/>
                <wp:positionH relativeFrom="column">
                  <wp:posOffset>-457200</wp:posOffset>
                </wp:positionH>
                <wp:positionV relativeFrom="paragraph">
                  <wp:posOffset>1527175</wp:posOffset>
                </wp:positionV>
                <wp:extent cx="310134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7CDB" w:rsidRPr="00372971" w:rsidRDefault="00497CDB" w:rsidP="00497CDB">
                            <w:pPr>
                              <w:pStyle w:val="Caption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شکل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rtl/>
                              </w:rPr>
                              <w:instrText xml:space="preserve">شکل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FF6C62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A1614" id="Text Box 7" o:spid="_x0000_s1027" type="#_x0000_t202" style="position:absolute;left:0;text-align:left;margin-left:-36pt;margin-top:120.25pt;width:244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" stroked="f">
                <v:textbox style="mso-fit-shape-to-text:t" inset="0,0,0,0">
                  <w:txbxContent>
                    <w:p w:rsidR="00497CDB" w:rsidRPr="00372971" w:rsidRDefault="00497CDB" w:rsidP="00497CDB">
                      <w:pPr>
                        <w:pStyle w:val="Caption"/>
                        <w:rPr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tl/>
                        </w:rPr>
                        <w:t xml:space="preserve">شکل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rtl/>
                        </w:rPr>
                        <w:instrText xml:space="preserve">شکل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FF6C62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13D09">
        <w:rPr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8DC8DDB" wp14:editId="403B0AFC">
            <wp:simplePos x="0" y="0"/>
            <wp:positionH relativeFrom="column">
              <wp:posOffset>-457200</wp:posOffset>
            </wp:positionH>
            <wp:positionV relativeFrom="paragraph">
              <wp:posOffset>304165</wp:posOffset>
            </wp:positionV>
            <wp:extent cx="3101340" cy="116586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مد</w:t>
      </w:r>
      <w:r w:rsidRPr="00497CDB">
        <w:rPr>
          <w:rFonts w:hint="cs"/>
          <w:rtl/>
        </w:rPr>
        <w:t xml:space="preserve">ار های </w:t>
      </w:r>
      <w:r w:rsidRPr="00497CDB">
        <w:t xml:space="preserve">FA </w:t>
      </w:r>
      <w:r w:rsidRPr="00497CDB">
        <w:rPr>
          <w:rFonts w:hint="cs"/>
          <w:rtl/>
        </w:rPr>
        <w:t xml:space="preserve"> و</w:t>
      </w:r>
      <w:r w:rsidRPr="00497CDB">
        <w:t xml:space="preserve"> HA </w:t>
      </w:r>
      <w:r w:rsidRPr="00497CDB">
        <w:rPr>
          <w:rFonts w:hint="cs"/>
          <w:rtl/>
        </w:rPr>
        <w:t>به سادگی قابل طراحی اند که از گفتن آنها در اینجا صر</w:t>
      </w:r>
      <w:r>
        <w:rPr>
          <w:rFonts w:hint="cs"/>
          <w:rtl/>
        </w:rPr>
        <w:t xml:space="preserve">ف نظر می‌کنیم با استفاده از این مدار ها می توان جمع کننده ها </w:t>
      </w:r>
      <w:r>
        <w:t>n</w:t>
      </w:r>
      <w:r>
        <w:rPr>
          <w:rFonts w:hint="cs"/>
          <w:rtl/>
          <w:lang w:bidi="fa-IR"/>
        </w:rPr>
        <w:t xml:space="preserve"> بیتی طراحی کرد که در ساخت مدار اصلی استفاده می‌شوند.</w:t>
      </w:r>
    </w:p>
    <w:p w:rsidR="00497CDB" w:rsidRDefault="00497CDB" w:rsidP="00497CD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مدار اصلی</w:t>
      </w:r>
    </w:p>
    <w:p w:rsidR="00F56EF0" w:rsidRDefault="00C24085" w:rsidP="00F56EF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F56EF0">
        <w:rPr>
          <w:rFonts w:hint="cs"/>
          <w:rtl/>
          <w:lang w:bidi="fa-IR"/>
        </w:rPr>
        <w:t xml:space="preserve">باقی مانده هر رقم به ۳ را محاسبه می‌کنیم سپس آنها را با هم جمع می‌کنیم. عدد نهایی کی عدد بین صفر تا ۸ است که می‌توان مانند یک رقم آنرا در نظرگرفت و باقی مانده آنرا بر ۳ محاسبه نمود در اخر اگر باقی مانده صفر بود سیگنال یک را خروجی می‌دهیم که این امر به کمک یه گیت </w:t>
      </w:r>
      <w:r w:rsidR="00F56EF0">
        <w:rPr>
          <w:lang w:bidi="fa-IR"/>
        </w:rPr>
        <w:t>nor</w:t>
      </w:r>
      <w:r w:rsidR="00F56EF0">
        <w:rPr>
          <w:rFonts w:hint="cs"/>
          <w:rtl/>
          <w:lang w:bidi="fa-IR"/>
        </w:rPr>
        <w:t xml:space="preserve"> قابل انجام است.</w:t>
      </w:r>
    </w:p>
    <w:p w:rsidR="00F56EF0" w:rsidRPr="00497CDB" w:rsidRDefault="00F56EF0" w:rsidP="00F56EF0">
      <w:pPr>
        <w:rPr>
          <w:rFonts w:hint="cs"/>
          <w:rtl/>
          <w:lang w:bidi="fa-IR"/>
        </w:rPr>
      </w:pPr>
      <w:r w:rsidRPr="00F56EF0">
        <w:rPr>
          <w:rtl/>
          <w:lang w:bidi="fa-IR"/>
        </w:rPr>
        <w:drawing>
          <wp:inline distT="0" distB="0" distL="0" distR="0" wp14:anchorId="4BB79803" wp14:editId="6EAA5217">
            <wp:extent cx="5943600" cy="22091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78" w:rsidRDefault="00A11478" w:rsidP="00A1147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جمع کردن حال باقی مانده ها ابتدا با استفاده از یک ادر ۲ بیتی که ۳ بیت خروجی دارد (۲ بیت و یک بیت کری) حاصل مرحله اول را بدست می‌اوریم سپس با استفاده از یک ادر ۳ بیتی که ۴ بیت خروجی دارد (۳ بیت و ۱ بیت کری)‌ ۲ عدد مرحله قبل را با هم جمع می ‌کنیم سپس حاصل را که یک رقم است بین صفر تا ۸ به ماژول کمکی ورودی می‌دهیم تا باقی مانده آن بر ۳ مشخص گردد سپس با استفاده از یک گیت </w:t>
      </w:r>
      <w:r>
        <w:rPr>
          <w:lang w:bidi="fa-IR"/>
        </w:rPr>
        <w:t>nor</w:t>
      </w:r>
      <w:r>
        <w:rPr>
          <w:rFonts w:hint="cs"/>
          <w:rtl/>
          <w:lang w:bidi="fa-IR"/>
        </w:rPr>
        <w:t xml:space="preserve"> خروجی را تعیین می‌کنیم.</w:t>
      </w:r>
    </w:p>
    <w:p w:rsidR="001C2F32" w:rsidRDefault="001C2F32" w:rsidP="001C2F32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</w:t>
      </w:r>
      <w:r>
        <w:rPr>
          <w:rFonts w:hint="cs"/>
          <w:rtl/>
          <w:lang w:bidi="fa-IR"/>
        </w:rPr>
        <w:t>دوم بخش پذیری بر۱۱</w:t>
      </w:r>
    </w:p>
    <w:p w:rsidR="00716569" w:rsidRPr="00716569" w:rsidRDefault="00716569" w:rsidP="00716569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مدار اصلی</w:t>
      </w:r>
    </w:p>
    <w:p w:rsidR="00A11478" w:rsidRDefault="001C2F32" w:rsidP="00A114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بخش ابتدا ارقام اول و سوم را با هم جمع و سپس ارقام دوم و چهارم را با هم جمع می‌کنیم. سپس آن دورا از یکدیگر کم می‌کنیم که حاصل آن یک عدد بین ۱۸- و ۱۸ است که در این بازه تنها اعداد ۱۱ و ۰ و ۱۱- </w:t>
      </w:r>
      <w:r w:rsidR="00A11478">
        <w:rPr>
          <w:rFonts w:hint="cs"/>
          <w:rtl/>
          <w:lang w:bidi="fa-IR"/>
        </w:rPr>
        <w:t xml:space="preserve">یعنی اعداد </w:t>
      </w:r>
      <w:r>
        <w:rPr>
          <w:rFonts w:hint="cs"/>
          <w:rtl/>
          <w:lang w:bidi="fa-IR"/>
        </w:rPr>
        <w:t xml:space="preserve"> </w:t>
      </w:r>
      <w:r w:rsidR="00A11478">
        <w:rPr>
          <w:rFonts w:hint="cs"/>
          <w:rtl/>
          <w:lang w:bidi="fa-IR"/>
        </w:rPr>
        <w:t xml:space="preserve">۰۰۰۰۰۰ و ۱۰۰۰۰۰ و ۰۰۱۰۱۱ و ۱۱۰۱۰۱ که با استفاده از </w:t>
      </w:r>
      <w:r w:rsidR="00A11478">
        <w:rPr>
          <w:lang w:bidi="fa-IR"/>
        </w:rPr>
        <w:t>SOP</w:t>
      </w:r>
      <w:r w:rsidR="00A11478">
        <w:rPr>
          <w:rFonts w:hint="cs"/>
          <w:rtl/>
          <w:lang w:bidi="fa-IR"/>
        </w:rPr>
        <w:t xml:space="preserve"> سیگنال خروجی متناظر با اعداد را میسازیم:</w:t>
      </w:r>
    </w:p>
    <w:p w:rsidR="00A11478" w:rsidRDefault="00A11478" w:rsidP="00A11478">
      <w:pPr>
        <w:jc w:val="right"/>
        <w:rPr>
          <w:sz w:val="22"/>
          <w:szCs w:val="22"/>
          <w:lang w:bidi="fa-IR"/>
        </w:rPr>
      </w:pPr>
      <w:r w:rsidRPr="00A11478">
        <w:rPr>
          <w:sz w:val="22"/>
          <w:szCs w:val="22"/>
          <w:lang w:bidi="fa-IR"/>
        </w:rPr>
        <w:t>Mode = in0`&amp;in1`&amp;in2`&amp;in3`&amp;in4`+in0&amp;in1&amp;in2`&amp;in3&amp;in4`&amp;in5`+ in0&amp;in1`&amp;in</w:t>
      </w:r>
      <w:r>
        <w:rPr>
          <w:sz w:val="22"/>
          <w:szCs w:val="22"/>
          <w:lang w:bidi="fa-IR"/>
        </w:rPr>
        <w:t>2&amp;in3`&amp;in4&amp;in5</w:t>
      </w:r>
    </w:p>
    <w:p w:rsidR="00A11478" w:rsidRDefault="00A11478" w:rsidP="00A11478">
      <w:pPr>
        <w:jc w:val="right"/>
        <w:rPr>
          <w:sz w:val="22"/>
          <w:szCs w:val="22"/>
          <w:lang w:bidi="fa-IR"/>
        </w:rPr>
      </w:pPr>
      <w:r w:rsidRPr="00A11478">
        <w:rPr>
          <w:sz w:val="22"/>
          <w:szCs w:val="22"/>
          <w:lang w:bidi="fa-IR"/>
        </w:rPr>
        <w:t xml:space="preserve">Mode = </w:t>
      </w:r>
      <w:r>
        <w:rPr>
          <w:sz w:val="22"/>
          <w:szCs w:val="22"/>
          <w:lang w:bidi="fa-IR"/>
        </w:rPr>
        <w:t>nor(</w:t>
      </w:r>
      <w:r w:rsidRPr="00A11478">
        <w:rPr>
          <w:sz w:val="22"/>
          <w:szCs w:val="22"/>
          <w:lang w:bidi="fa-IR"/>
        </w:rPr>
        <w:t>in</w:t>
      </w:r>
      <w:proofErr w:type="gramStart"/>
      <w:r w:rsidRPr="00A11478">
        <w:rPr>
          <w:sz w:val="22"/>
          <w:szCs w:val="22"/>
          <w:lang w:bidi="fa-IR"/>
        </w:rPr>
        <w:t>0</w:t>
      </w:r>
      <w:r>
        <w:rPr>
          <w:sz w:val="22"/>
          <w:szCs w:val="22"/>
          <w:lang w:bidi="fa-IR"/>
        </w:rPr>
        <w:t>,in</w:t>
      </w:r>
      <w:proofErr w:type="gramEnd"/>
      <w:r>
        <w:rPr>
          <w:sz w:val="22"/>
          <w:szCs w:val="22"/>
          <w:lang w:bidi="fa-IR"/>
        </w:rPr>
        <w:t>1,</w:t>
      </w:r>
      <w:r w:rsidRPr="00A11478">
        <w:rPr>
          <w:sz w:val="22"/>
          <w:szCs w:val="22"/>
          <w:lang w:bidi="fa-IR"/>
        </w:rPr>
        <w:t>in</w:t>
      </w:r>
      <w:r>
        <w:rPr>
          <w:sz w:val="22"/>
          <w:szCs w:val="22"/>
          <w:lang w:bidi="fa-IR"/>
        </w:rPr>
        <w:t>2,in3,in4)</w:t>
      </w:r>
      <w:r w:rsidRPr="00A11478">
        <w:rPr>
          <w:sz w:val="22"/>
          <w:szCs w:val="22"/>
          <w:lang w:bidi="fa-IR"/>
        </w:rPr>
        <w:t>+in0&amp;in1&amp;in2`&amp;in3&amp;in4`&amp;in5`+ in0&amp;in1`&amp;in</w:t>
      </w:r>
      <w:r>
        <w:rPr>
          <w:sz w:val="22"/>
          <w:szCs w:val="22"/>
          <w:lang w:bidi="fa-IR"/>
        </w:rPr>
        <w:t>2&amp;in3`&amp;in4&amp;in5</w:t>
      </w:r>
    </w:p>
    <w:p w:rsidR="00737071" w:rsidRDefault="00737071" w:rsidP="00737071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دقت کنید که برای عمل تفریق از یک</w:t>
      </w:r>
      <w:r>
        <w:rPr>
          <w:lang w:bidi="fa-IR"/>
        </w:rPr>
        <w:t>FA</w:t>
      </w:r>
      <w:r>
        <w:rPr>
          <w:rFonts w:hint="cs"/>
          <w:rtl/>
          <w:lang w:bidi="fa-IR"/>
        </w:rPr>
        <w:t xml:space="preserve"> ۵ بیتی استفاده می‌کنیم که مقدار </w:t>
      </w:r>
      <w:proofErr w:type="spellStart"/>
      <w:r>
        <w:rPr>
          <w:lang w:bidi="fa-IR"/>
        </w:rPr>
        <w:t>cin</w:t>
      </w:r>
      <w:proofErr w:type="spellEnd"/>
      <w:r>
        <w:rPr>
          <w:rFonts w:hint="cs"/>
          <w:rtl/>
          <w:lang w:bidi="fa-IR"/>
        </w:rPr>
        <w:t xml:space="preserve"> ورودی آن یک است و مقادیر ورودی دوم نیز نات می‌شوند که همان تفریق به شیوه مکمل دو است.</w:t>
      </w:r>
      <w:r w:rsidR="00716569">
        <w:rPr>
          <w:rFonts w:hint="cs"/>
          <w:rtl/>
          <w:lang w:bidi="fa-IR"/>
        </w:rPr>
        <w:t xml:space="preserve"> </w:t>
      </w:r>
    </w:p>
    <w:p w:rsidR="00737071" w:rsidRDefault="00BA12C5" w:rsidP="00926DA6">
      <w:pPr>
        <w:pStyle w:val="Heading1"/>
        <w:rPr>
          <w:rtl/>
          <w:lang w:bidi="fa-IR"/>
        </w:rPr>
      </w:pPr>
      <w:r w:rsidRPr="00A11478">
        <w:rPr>
          <w:rtl/>
          <w:lang w:bidi="fa-IR"/>
        </w:rPr>
        <w:lastRenderedPageBreak/>
        <w:drawing>
          <wp:inline distT="0" distB="0" distL="0" distR="0" wp14:anchorId="0A6CD5F2" wp14:editId="0C585758">
            <wp:extent cx="5958645" cy="201168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969" cy="20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A6">
        <w:rPr>
          <w:rFonts w:hint="cs"/>
          <w:rtl/>
          <w:lang w:bidi="fa-IR"/>
        </w:rPr>
        <w:t xml:space="preserve">استفاده دو ماژول در یک ماژول به نام </w:t>
      </w:r>
      <w:r w:rsidR="00926DA6">
        <w:rPr>
          <w:lang w:bidi="fa-IR"/>
        </w:rPr>
        <w:t>mode</w:t>
      </w:r>
      <w:r w:rsidR="00926DA6">
        <w:rPr>
          <w:rFonts w:hint="cs"/>
          <w:rtl/>
          <w:lang w:bidi="fa-IR"/>
        </w:rPr>
        <w:t xml:space="preserve"> برای تست و همچنین سنتز مدار</w:t>
      </w:r>
    </w:p>
    <w:p w:rsidR="00926DA6" w:rsidRDefault="00926DA6" w:rsidP="00926DA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تست ۲ مدار همزمان دو ماژول را در یک مدار دیگر بکار میبریم. و قابلیت سنتز و </w:t>
      </w:r>
      <w:r>
        <w:rPr>
          <w:lang w:bidi="fa-IR"/>
        </w:rPr>
        <w:t>test waveform</w:t>
      </w:r>
      <w:r>
        <w:rPr>
          <w:rFonts w:hint="cs"/>
          <w:rtl/>
          <w:lang w:bidi="fa-IR"/>
        </w:rPr>
        <w:t xml:space="preserve"> انرا مورد بررسی قرار می‌دهیم.</w:t>
      </w:r>
    </w:p>
    <w:p w:rsidR="008929C9" w:rsidRDefault="008929C9" w:rsidP="008929C9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مدار </w:t>
      </w:r>
      <w:r>
        <w:rPr>
          <w:lang w:bidi="fa-IR"/>
        </w:rPr>
        <w:t>mode</w:t>
      </w:r>
    </w:p>
    <w:p w:rsidR="008929C9" w:rsidRDefault="008929C9" w:rsidP="008929C9">
      <w:pPr>
        <w:rPr>
          <w:lang w:bidi="fa-IR"/>
        </w:rPr>
      </w:pPr>
      <w:r w:rsidRPr="008929C9">
        <w:rPr>
          <w:rtl/>
          <w:lang w:bidi="fa-IR"/>
        </w:rPr>
        <w:drawing>
          <wp:inline distT="0" distB="0" distL="0" distR="0" wp14:anchorId="35395B6A" wp14:editId="0DE185A0">
            <wp:extent cx="5943600" cy="2178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C9" w:rsidRDefault="008929C9" w:rsidP="008929C9">
      <w:pPr>
        <w:rPr>
          <w:rtl/>
          <w:lang w:bidi="fa-IR"/>
        </w:rPr>
      </w:pPr>
      <w:r>
        <w:rPr>
          <w:rFonts w:hint="cs"/>
          <w:rtl/>
          <w:lang w:bidi="fa-IR"/>
        </w:rPr>
        <w:t>یک ورودی ۱۶ بیتی که نمایانگر ۴ عدد ۴ بیتی (۴ رقمی )‌ است و دو خروجی که نشان می‌دهند آن عدد بر ۳ و ۱۱ بخش پذیر است یا خیر.</w:t>
      </w:r>
    </w:p>
    <w:p w:rsidR="00DE47D4" w:rsidRDefault="00DE47D4" w:rsidP="00DE47D4">
      <w:pPr>
        <w:pStyle w:val="Heading1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بررسی </w:t>
      </w:r>
      <w:r>
        <w:rPr>
          <w:lang w:bidi="fa-IR"/>
        </w:rPr>
        <w:t>waveform</w:t>
      </w:r>
      <w:r>
        <w:rPr>
          <w:rFonts w:hint="cs"/>
          <w:rtl/>
          <w:lang w:bidi="fa-IR"/>
        </w:rPr>
        <w:t xml:space="preserve"> برای بخش پذیری بر ۱۱</w:t>
      </w:r>
    </w:p>
    <w:p w:rsidR="00DE47D4" w:rsidRPr="00DE47D4" w:rsidRDefault="00DE47D4" w:rsidP="00DE47D4">
      <w:pPr>
        <w:rPr>
          <w:rFonts w:hint="cs"/>
          <w:rtl/>
          <w:lang w:bidi="fa-IR"/>
        </w:rPr>
      </w:pPr>
      <w:r w:rsidRPr="00DE47D4">
        <w:rPr>
          <w:rtl/>
          <w:lang w:bidi="fa-IR"/>
        </w:rPr>
        <w:drawing>
          <wp:inline distT="0" distB="0" distL="0" distR="0" wp14:anchorId="074D656C" wp14:editId="72C2CBED">
            <wp:extent cx="5943600" cy="736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C9" w:rsidRDefault="00DE47D4" w:rsidP="008929C9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مشخص است برای اعداد ۹۹۹۹ و ۶۹۱۹ و ۹۱۹۶ و ۱۴۷۴ سیگنال یک و برای بقیه حالت ها صفر است.(دقت کنید که اعداد نام برده هر ۳ حالت ۰ و ۱۱ و ۱۱- را کاور می‌کنند.)</w:t>
      </w:r>
    </w:p>
    <w:p w:rsidR="00DE47D4" w:rsidRDefault="00DE47D4" w:rsidP="00DE47D4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برررسی </w:t>
      </w:r>
      <w:r>
        <w:rPr>
          <w:lang w:bidi="fa-IR"/>
        </w:rPr>
        <w:t xml:space="preserve">waveform </w:t>
      </w:r>
      <w:r>
        <w:rPr>
          <w:rFonts w:hint="cs"/>
          <w:rtl/>
          <w:lang w:bidi="fa-IR"/>
        </w:rPr>
        <w:t>برای بخش پذیری بر ۳</w:t>
      </w:r>
    </w:p>
    <w:p w:rsidR="00DE47D4" w:rsidRDefault="00DE47D4" w:rsidP="00DE47D4">
      <w:pPr>
        <w:rPr>
          <w:rtl/>
          <w:lang w:bidi="fa-IR"/>
        </w:rPr>
      </w:pPr>
      <w:r w:rsidRPr="00DE47D4">
        <w:rPr>
          <w:rtl/>
          <w:lang w:bidi="fa-IR"/>
        </w:rPr>
        <w:drawing>
          <wp:inline distT="0" distB="0" distL="0" distR="0" wp14:anchorId="77C4D9DD" wp14:editId="1AD939C7">
            <wp:extent cx="5943600" cy="746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C9" w:rsidRDefault="00DE47D4" w:rsidP="00DE47D4">
      <w:pPr>
        <w:rPr>
          <w:lang w:bidi="fa-IR"/>
        </w:rPr>
      </w:pPr>
      <w:r>
        <w:rPr>
          <w:rFonts w:hint="cs"/>
          <w:rtl/>
          <w:lang w:bidi="fa-IR"/>
        </w:rPr>
        <w:t>بدون نیاز به توضیحات اضافه برای اعداد بخش پذیر بر ۳ یک و برای اعداد با باقی مانده ۱ و ۲ مقدار صفر را دارد.</w:t>
      </w:r>
    </w:p>
    <w:p w:rsidR="00926DA6" w:rsidRDefault="008929C9" w:rsidP="008929C9">
      <w:pPr>
        <w:pStyle w:val="Heading2"/>
        <w:jc w:val="right"/>
        <w:rPr>
          <w:rFonts w:hint="cs"/>
          <w:lang w:bidi="fa-IR"/>
        </w:rPr>
      </w:pPr>
      <w:r>
        <w:rPr>
          <w:lang w:bidi="fa-IR"/>
        </w:rPr>
        <w:t>Compilation report</w:t>
      </w:r>
      <w:r w:rsidRPr="008929C9">
        <w:rPr>
          <w:lang w:bidi="fa-IR"/>
        </w:rPr>
        <w:drawing>
          <wp:inline distT="0" distB="0" distL="0" distR="0" wp14:anchorId="5F3978DD" wp14:editId="61E606A3">
            <wp:extent cx="5943600" cy="3389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A6" w:rsidRPr="00926DA6" w:rsidRDefault="00926DA6" w:rsidP="00926DA6">
      <w:pPr>
        <w:rPr>
          <w:rFonts w:hint="cs"/>
          <w:rtl/>
          <w:lang w:bidi="fa-IR"/>
        </w:rPr>
      </w:pPr>
    </w:p>
    <w:p w:rsidR="00DE47D4" w:rsidRDefault="008929C9" w:rsidP="00DE47D4">
      <w:pPr>
        <w:pStyle w:val="note"/>
      </w:pPr>
      <w:r>
        <w:rPr>
          <w:rFonts w:hint="cs"/>
          <w:rtl/>
        </w:rPr>
        <w:t>مدار سنتر می‌شود بنابراین هر دو ماژول برای بخش پذیری بر ۱۱ و ۳ قابل سنتز اند.</w:t>
      </w:r>
    </w:p>
    <w:p w:rsidR="00C478F3" w:rsidRDefault="00C478F3" w:rsidP="00DE47D4">
      <w:pPr>
        <w:pStyle w:val="note"/>
        <w:rPr>
          <w:rFonts w:hint="cs"/>
          <w:rtl/>
        </w:rPr>
      </w:pPr>
      <w:r>
        <w:rPr>
          <w:rFonts w:hint="cs"/>
          <w:rtl/>
        </w:rPr>
        <w:t xml:space="preserve">فایل پروژه فایل </w:t>
      </w:r>
      <w:r>
        <w:t>mode</w:t>
      </w:r>
      <w:r>
        <w:rPr>
          <w:rFonts w:hint="cs"/>
          <w:rtl/>
        </w:rPr>
        <w:t xml:space="preserve"> است.</w:t>
      </w:r>
    </w:p>
    <w:p w:rsidR="00C478F3" w:rsidRDefault="00C478F3" w:rsidP="00DE47D4">
      <w:pPr>
        <w:pStyle w:val="note"/>
        <w:rPr>
          <w:rFonts w:hint="cs"/>
          <w:rtl/>
        </w:rPr>
      </w:pPr>
      <w:r>
        <w:rPr>
          <w:rFonts w:hint="cs"/>
          <w:rtl/>
        </w:rPr>
        <w:t xml:space="preserve">همچنین فایل </w:t>
      </w:r>
      <w:r>
        <w:t xml:space="preserve">waveform </w:t>
      </w:r>
      <w:r>
        <w:rPr>
          <w:rFonts w:hint="cs"/>
          <w:rtl/>
        </w:rPr>
        <w:t xml:space="preserve"> برای بخش پذیری هر دو فایل </w:t>
      </w:r>
      <w:proofErr w:type="spellStart"/>
      <w:r>
        <w:t>test_main</w:t>
      </w:r>
      <w:proofErr w:type="spellEnd"/>
      <w:r>
        <w:rPr>
          <w:rFonts w:hint="cs"/>
          <w:rtl/>
        </w:rPr>
        <w:t xml:space="preserve"> است.</w:t>
      </w:r>
    </w:p>
    <w:p w:rsidR="00C478F3" w:rsidRPr="00DE47D4" w:rsidRDefault="00C478F3" w:rsidP="00DE47D4">
      <w:pPr>
        <w:pStyle w:val="note"/>
        <w:rPr>
          <w:rFonts w:hint="cs"/>
          <w:rtl/>
        </w:rPr>
      </w:pPr>
      <w:bookmarkStart w:id="0" w:name="_GoBack"/>
      <w:bookmarkEnd w:id="0"/>
    </w:p>
    <w:p w:rsidR="00A11478" w:rsidRPr="00A11478" w:rsidRDefault="00A11478" w:rsidP="00A11478">
      <w:pPr>
        <w:jc w:val="right"/>
        <w:rPr>
          <w:rFonts w:hint="cs"/>
          <w:sz w:val="22"/>
          <w:szCs w:val="22"/>
          <w:lang w:bidi="fa-IR"/>
        </w:rPr>
      </w:pPr>
    </w:p>
    <w:p w:rsidR="00A11478" w:rsidRDefault="00A11478" w:rsidP="001C2F32">
      <w:pPr>
        <w:rPr>
          <w:rtl/>
          <w:lang w:bidi="fa-IR"/>
        </w:rPr>
      </w:pPr>
    </w:p>
    <w:p w:rsidR="00497CDB" w:rsidRPr="00497CDB" w:rsidRDefault="00497CDB" w:rsidP="00497CDB">
      <w:pPr>
        <w:pStyle w:val="NoSpacing"/>
        <w:rPr>
          <w:rFonts w:hint="cs"/>
          <w:rtl/>
          <w:lang w:bidi="fa-IR"/>
        </w:rPr>
      </w:pPr>
    </w:p>
    <w:sectPr w:rsidR="00497CDB" w:rsidRPr="0049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C6"/>
    <w:rsid w:val="00003777"/>
    <w:rsid w:val="00013D75"/>
    <w:rsid w:val="0004023B"/>
    <w:rsid w:val="00042396"/>
    <w:rsid w:val="00042B73"/>
    <w:rsid w:val="00057CCA"/>
    <w:rsid w:val="0006045E"/>
    <w:rsid w:val="00154153"/>
    <w:rsid w:val="001C2F32"/>
    <w:rsid w:val="00235739"/>
    <w:rsid w:val="002777E2"/>
    <w:rsid w:val="002C1F82"/>
    <w:rsid w:val="002C276B"/>
    <w:rsid w:val="002C6831"/>
    <w:rsid w:val="0031022C"/>
    <w:rsid w:val="0031717B"/>
    <w:rsid w:val="003603C2"/>
    <w:rsid w:val="004176BD"/>
    <w:rsid w:val="00433DB5"/>
    <w:rsid w:val="00497CDB"/>
    <w:rsid w:val="005057A0"/>
    <w:rsid w:val="005235B4"/>
    <w:rsid w:val="00606F0B"/>
    <w:rsid w:val="0066031E"/>
    <w:rsid w:val="0069630C"/>
    <w:rsid w:val="006D2754"/>
    <w:rsid w:val="00702D9F"/>
    <w:rsid w:val="00713D09"/>
    <w:rsid w:val="00716569"/>
    <w:rsid w:val="0073398A"/>
    <w:rsid w:val="00737071"/>
    <w:rsid w:val="007E5202"/>
    <w:rsid w:val="008065FA"/>
    <w:rsid w:val="00825419"/>
    <w:rsid w:val="008649AC"/>
    <w:rsid w:val="008929C9"/>
    <w:rsid w:val="008D2C52"/>
    <w:rsid w:val="00926DA6"/>
    <w:rsid w:val="00962838"/>
    <w:rsid w:val="00A05AF2"/>
    <w:rsid w:val="00A11478"/>
    <w:rsid w:val="00A43693"/>
    <w:rsid w:val="00A63857"/>
    <w:rsid w:val="00AF706E"/>
    <w:rsid w:val="00B036B3"/>
    <w:rsid w:val="00B458C6"/>
    <w:rsid w:val="00B9770E"/>
    <w:rsid w:val="00BA12C5"/>
    <w:rsid w:val="00BF4CF9"/>
    <w:rsid w:val="00C001A6"/>
    <w:rsid w:val="00C24085"/>
    <w:rsid w:val="00C478F3"/>
    <w:rsid w:val="00C7613C"/>
    <w:rsid w:val="00C835E7"/>
    <w:rsid w:val="00C9239F"/>
    <w:rsid w:val="00CC2B26"/>
    <w:rsid w:val="00CF07E3"/>
    <w:rsid w:val="00D45C9E"/>
    <w:rsid w:val="00D560C3"/>
    <w:rsid w:val="00DE47D4"/>
    <w:rsid w:val="00DE50E9"/>
    <w:rsid w:val="00E0612A"/>
    <w:rsid w:val="00E15062"/>
    <w:rsid w:val="00E52234"/>
    <w:rsid w:val="00EA1582"/>
    <w:rsid w:val="00F56EF0"/>
    <w:rsid w:val="00F82BA8"/>
    <w:rsid w:val="00FB58B8"/>
    <w:rsid w:val="00FE525E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799D"/>
  <w15:chartTrackingRefBased/>
  <w15:docId w15:val="{7157B478-A5AB-4D94-900C-6EC28580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E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0"/>
      <w:outlineLvl w:val="0"/>
    </w:pPr>
    <w:rPr>
      <w:rFonts w:eastAsiaTheme="majorEastAsia"/>
      <w:sz w:val="36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E7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5E7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5E7"/>
    <w:pPr>
      <w:keepNext/>
      <w:keepLines/>
      <w:spacing w:before="40" w:after="0"/>
      <w:outlineLvl w:val="3"/>
    </w:pPr>
    <w:rPr>
      <w:rFonts w:eastAsiaTheme="maj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35E7"/>
    <w:pPr>
      <w:spacing w:after="0" w:line="240" w:lineRule="auto"/>
    </w:pPr>
    <w:rPr>
      <w:rFonts w:asciiTheme="majorBidi" w:hAnsiTheme="majorBidi" w:cs="B Nazani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asciiTheme="majorBidi" w:eastAsiaTheme="majorEastAsia" w:hAnsiTheme="majorBidi" w:cs="B Nazanin"/>
      <w:sz w:val="36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C835E7"/>
    <w:rPr>
      <w:rFonts w:asciiTheme="majorBidi" w:eastAsiaTheme="majorEastAsia" w:hAnsiTheme="majorBidi" w:cs="B Nazani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35E7"/>
    <w:rPr>
      <w:rFonts w:asciiTheme="majorBidi" w:eastAsiaTheme="majorEastAsia" w:hAnsiTheme="majorBidi" w:cs="B Nazani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35E7"/>
    <w:rPr>
      <w:rFonts w:asciiTheme="majorBidi" w:eastAsiaTheme="majorEastAsia" w:hAnsiTheme="majorBidi" w:cs="B Nazani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5202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02"/>
    <w:rPr>
      <w:rFonts w:asciiTheme="majorBidi" w:eastAsiaTheme="majorEastAsia" w:hAnsiTheme="majorBidi" w:cstheme="majorBidi"/>
      <w:spacing w:val="-10"/>
      <w:kern w:val="28"/>
      <w:sz w:val="40"/>
      <w:szCs w:val="56"/>
    </w:rPr>
  </w:style>
  <w:style w:type="paragraph" w:customStyle="1" w:styleId="note">
    <w:name w:val="note"/>
    <w:basedOn w:val="NoSpacing"/>
    <w:link w:val="noteChar"/>
    <w:qFormat/>
    <w:rsid w:val="00CC2B26"/>
    <w:rPr>
      <w:b/>
      <w:bCs/>
      <w:sz w:val="24"/>
      <w:szCs w:val="24"/>
      <w:lang w:bidi="fa-IR"/>
    </w:rPr>
  </w:style>
  <w:style w:type="character" w:customStyle="1" w:styleId="noteChar">
    <w:name w:val="note Char"/>
    <w:basedOn w:val="DefaultParagraphFont"/>
    <w:link w:val="note"/>
    <w:rsid w:val="00CC2B26"/>
    <w:rPr>
      <w:rFonts w:asciiTheme="majorBidi" w:hAnsiTheme="majorBidi" w:cs="B Nazanin"/>
      <w:b/>
      <w:bCs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73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3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39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97C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persi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persian template</Template>
  <TotalTime>345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amirhossein bagheri</cp:lastModifiedBy>
  <cp:revision>96</cp:revision>
  <cp:lastPrinted>2021-07-23T19:41:00Z</cp:lastPrinted>
  <dcterms:created xsi:type="dcterms:W3CDTF">2021-05-21T06:15:00Z</dcterms:created>
  <dcterms:modified xsi:type="dcterms:W3CDTF">2021-07-23T19:42:00Z</dcterms:modified>
</cp:coreProperties>
</file>